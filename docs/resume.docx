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  <w:shd w:fill="auto" w:val="clear"/>
          </w:tcPr>
          <w:p>
            <w:pPr>
              <w:pStyle w:val="Title"/>
              <w:rPr/>
            </w:pPr>
            <w:r>
              <w:rPr/>
              <w:t xml:space="preserve">Sandor </w:t>
            </w:r>
            <w:r>
              <w:rPr>
                <w:rStyle w:val="IntenseEmphasis"/>
              </w:rPr>
              <w:t>Nemeth</w:t>
            </w:r>
          </w:p>
          <w:p>
            <w:pPr>
              <w:pStyle w:val="ContactInfo"/>
              <w:spacing w:before="0" w:after="0"/>
              <w:rPr/>
            </w:pPr>
            <w:r>
              <w:rPr/>
              <w:t>94 Howd Road Durham, Connecticut · 860-754-4794</w:t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 xml:space="preserve">sandor.nemeth2001@gmail.com </w:t>
            </w:r>
          </w:p>
          <w:p>
            <w:pPr>
              <w:pStyle w:val="ContactInfoEmphasis"/>
              <w:spacing w:before="0" w:after="0"/>
              <w:rPr/>
            </w:pPr>
            <w:r>
              <w:rPr/>
              <w:t>https://sandor-nemeth01.github.io/Website</w:t>
            </w:r>
          </w:p>
        </w:tc>
      </w:tr>
      <w:tr>
        <w:trPr/>
        <w:tc>
          <w:tcPr>
            <w:tcW w:w="9360" w:type="dxa"/>
            <w:tcBorders/>
            <w:shd w:fill="auto" w:val="clear"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Thrive in high volume environments where knowledge, composure and interpersonal abilities are key to success.</w:t>
            </w:r>
          </w:p>
        </w:tc>
      </w:tr>
    </w:tbl>
    <w:p>
      <w:pPr>
        <w:pStyle w:val="Heading1"/>
        <w:rPr/>
      </w:pPr>
      <w:r>
        <w:rPr/>
        <w:t>Certifications</w:t>
      </w:r>
    </w:p>
    <w:p>
      <w:pPr>
        <w:pStyle w:val="ListParagraph"/>
        <w:numPr>
          <w:ilvl w:val="0"/>
          <w:numId w:val="2"/>
        </w:numPr>
        <w:rPr/>
      </w:pPr>
      <w:r>
        <w:rPr/>
        <w:t>Excel certified</w:t>
      </w:r>
    </w:p>
    <w:p>
      <w:pPr>
        <w:pStyle w:val="ListParagraph"/>
        <w:numPr>
          <w:ilvl w:val="0"/>
          <w:numId w:val="2"/>
        </w:numPr>
        <w:rPr/>
      </w:pPr>
      <w:r>
        <w:rPr/>
        <w:t>PowerPoint certified</w:t>
      </w:r>
    </w:p>
    <w:p>
      <w:pPr>
        <w:pStyle w:val="ListParagraph"/>
        <w:numPr>
          <w:ilvl w:val="0"/>
          <w:numId w:val="2"/>
        </w:numPr>
        <w:rPr/>
      </w:pPr>
      <w:r>
        <w:rPr/>
        <w:t>Networking fundamentals MTA</w:t>
      </w:r>
    </w:p>
    <w:p>
      <w:pPr>
        <w:pStyle w:val="ListParagraph"/>
        <w:numPr>
          <w:ilvl w:val="0"/>
          <w:numId w:val="2"/>
        </w:numPr>
        <w:rPr/>
      </w:pPr>
      <w:r>
        <w:rPr/>
        <w:t>Windows certified</w:t>
      </w:r>
    </w:p>
    <w:p>
      <w:pPr>
        <w:pStyle w:val="Heading1"/>
        <w:rPr/>
      </w:pPr>
      <w:r>
        <w:rPr/>
        <w:t>Skills</w:t>
      </w:r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679"/>
        <w:gridCol w:w="4680"/>
      </w:tblGrid>
      <w:tr>
        <w:trPr/>
        <w:tc>
          <w:tcPr>
            <w:tcW w:w="4679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Skilled with Excel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Skilled with PowerPoint</w:t>
            </w:r>
          </w:p>
        </w:tc>
        <w:tc>
          <w:tcPr>
            <w:tcW w:w="4680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Skilled with all versions of Windows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Knowledgeable about using Linux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Good at using DOS</w:t>
            </w:r>
            <w:bookmarkStart w:id="0" w:name="_GoBack"/>
            <w:bookmarkEnd w:id="0"/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Self-motivated</w:t>
            </w:r>
          </w:p>
        </w:tc>
      </w:tr>
      <w:tr>
        <w:trPr/>
        <w:tc>
          <w:tcPr>
            <w:tcW w:w="4679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0"/>
              </w:numPr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4680" w:type="dxa"/>
            <w:tcBorders/>
            <w:shd w:fill="auto" w:val="clear"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Punctual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Fast learner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Education</w:t>
      </w:r>
    </w:p>
    <w:tbl>
      <w:tblPr>
        <w:tblStyle w:val="TableGrid"/>
        <w:tblW w:w="4950" w:type="pct"/>
        <w:jc w:val="left"/>
        <w:tblInd w:w="72" w:type="dxa"/>
        <w:tblBorders>
          <w:left w:val="dotted" w:sz="18" w:space="0" w:color="BFBFBF"/>
        </w:tblBorders>
        <w:tblCellMar>
          <w:top w:w="0" w:type="dxa"/>
          <w:left w:w="572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266"/>
      </w:tblGrid>
      <w:tr>
        <w:trPr>
          <w:trHeight w:val="1237" w:hRule="atLeast"/>
        </w:trPr>
        <w:tc>
          <w:tcPr>
            <w:tcW w:w="9266" w:type="dxa"/>
            <w:tcBorders>
              <w:left w:val="dotted" w:sz="18" w:space="0" w:color="BFBFBF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/>
            </w:pPr>
            <w:r>
              <w:rPr/>
              <w:t>May 2019</w:t>
            </w:r>
          </w:p>
          <w:p>
            <w:pPr>
              <w:pStyle w:val="Heading2"/>
              <w:numPr>
                <w:ilvl w:val="0"/>
                <w:numId w:val="0"/>
              </w:numPr>
              <w:spacing w:before="0" w:after="40"/>
              <w:outlineLvl w:val="1"/>
              <w:rPr/>
            </w:pPr>
            <w:r>
              <w:rPr/>
              <w:t xml:space="preserve">High School Diploma, </w:t>
            </w:r>
            <w:r>
              <w:rPr>
                <w:rStyle w:val="SubtleReference"/>
              </w:rPr>
              <w:t>Vinal Technical High School, 60 Daniels St, Middletown, CT 06457</w:t>
            </w:r>
          </w:p>
          <w:p>
            <w:pPr>
              <w:pStyle w:val="Normal"/>
              <w:spacing w:before="0" w:after="0"/>
              <w:rPr/>
            </w:pPr>
            <w:r>
              <w:rPr/>
              <w:t>Information System Technology</w:t>
            </w:r>
          </w:p>
        </w:tc>
      </w:tr>
      <w:tr>
        <w:trPr/>
        <w:tc>
          <w:tcPr>
            <w:tcW w:w="9266" w:type="dxa"/>
            <w:tcBorders>
              <w:left w:val="dotted" w:sz="18" w:space="0" w:color="BFBFBF"/>
            </w:tcBorders>
            <w:shd w:fill="auto" w:val="clear"/>
            <w:tcMar>
              <w:top w:w="216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</w:r>
          </w:p>
        </w:tc>
      </w:tr>
    </w:tbl>
    <w:p>
      <w:pPr>
        <w:pStyle w:val="Heading1"/>
        <w:spacing w:before="400" w:after="200"/>
        <w:ind w:hanging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576" w:top="950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2998527"/>
      <w:alias w:val="Divider dot: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7EDD98AC">
              <wp:simplePos x="0" y="0"/>
              <wp:positionH relativeFrom="page">
                <wp:align>center</wp:align>
              </wp:positionH>
              <wp:positionV relativeFrom="page">
                <wp:posOffset>1741805</wp:posOffset>
              </wp:positionV>
              <wp:extent cx="7952740" cy="3175"/>
              <wp:effectExtent l="0" t="0" r="19050" b="19050"/>
              <wp:wrapNone/>
              <wp:docPr id="1" name="Straight Connector 5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040" cy="252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.1pt" to="619pt,137.25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rFonts w:cs="Wingdings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150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ListLabel1">
    <w:name w:val="ListLabel 1"/>
    <w:qFormat/>
    <w:rPr>
      <w:color w:val="1D824C"/>
    </w:rPr>
  </w:style>
  <w:style w:type="character" w:styleId="ListLabel2">
    <w:name w:val="ListLabel 2"/>
    <w:qFormat/>
    <w:rPr>
      <w:color w:val="1D824C"/>
    </w:rPr>
  </w:style>
  <w:style w:type="character" w:styleId="ListLabel3">
    <w:name w:val="ListLabel 3"/>
    <w:qFormat/>
    <w:rPr>
      <w:color w:val="1D824C"/>
      <w:sz w:val="24"/>
    </w:rPr>
  </w:style>
  <w:style w:type="character" w:styleId="ListLabel4">
    <w:name w:val="ListLabel 4"/>
    <w:qFormat/>
    <w:rPr>
      <w:color w:val="1D824C"/>
      <w:sz w:val="24"/>
    </w:rPr>
  </w:style>
  <w:style w:type="character" w:styleId="ListLabel5">
    <w:name w:val="ListLabel 5"/>
    <w:qFormat/>
    <w:rPr>
      <w:color w:val="1D824C"/>
      <w:sz w:val="24"/>
    </w:rPr>
  </w:style>
  <w:style w:type="character" w:styleId="ListLabel6">
    <w:name w:val="ListLabel 6"/>
    <w:qFormat/>
    <w:rPr>
      <w:color w:val="1D824C"/>
      <w:sz w:val="22"/>
    </w:rPr>
  </w:style>
  <w:style w:type="character" w:styleId="ListLabel7">
    <w:name w:val="ListLabel 7"/>
    <w:qFormat/>
    <w:rPr>
      <w:color w:val="1D824C"/>
      <w:sz w:val="22"/>
    </w:rPr>
  </w:style>
  <w:style w:type="character" w:styleId="ListLabel8">
    <w:name w:val="ListLabel 8"/>
    <w:qFormat/>
    <w:rPr>
      <w:color w:val="1D824C"/>
      <w:sz w:val="22"/>
    </w:rPr>
  </w:style>
  <w:style w:type="character" w:styleId="ListLabel9">
    <w:name w:val="ListLabel 9"/>
    <w:qFormat/>
    <w:rPr>
      <w:color w:val="1D824C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color w:val="1D824C"/>
      <w:sz w:val="24"/>
    </w:rPr>
  </w:style>
  <w:style w:type="character" w:styleId="ListLabel14">
    <w:name w:val="ListLabel 14"/>
    <w:qFormat/>
    <w:rPr>
      <w:rFonts w:cs="Courier New"/>
      <w:color w:val="1D824C"/>
      <w:sz w:val="24"/>
    </w:rPr>
  </w:style>
  <w:style w:type="character" w:styleId="ListLabel15">
    <w:name w:val="ListLabel 15"/>
    <w:qFormat/>
    <w:rPr>
      <w:rFonts w:cs="Wingdings"/>
      <w:color w:val="1D824C"/>
      <w:sz w:val="24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color w:val="1D824C"/>
      <w:sz w:val="24"/>
    </w:rPr>
  </w:style>
  <w:style w:type="character" w:styleId="ListLabel32">
    <w:name w:val="ListLabel 32"/>
    <w:qFormat/>
    <w:rPr>
      <w:rFonts w:cs="Courier New"/>
      <w:color w:val="1D824C"/>
      <w:sz w:val="24"/>
    </w:rPr>
  </w:style>
  <w:style w:type="character" w:styleId="ListLabel33">
    <w:name w:val="ListLabel 33"/>
    <w:qFormat/>
    <w:rPr>
      <w:rFonts w:cs="Wingdings"/>
      <w:color w:val="1D824C"/>
      <w:sz w:val="24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1D824C"/>
      <w:sz w:val="24"/>
    </w:rPr>
  </w:style>
  <w:style w:type="character" w:styleId="ListLabel50">
    <w:name w:val="ListLabel 50"/>
    <w:qFormat/>
    <w:rPr>
      <w:rFonts w:cs="Courier New"/>
      <w:color w:val="1D824C"/>
      <w:sz w:val="24"/>
    </w:rPr>
  </w:style>
  <w:style w:type="character" w:styleId="ListLabel51">
    <w:name w:val="ListLabel 51"/>
    <w:qFormat/>
    <w:rPr>
      <w:rFonts w:cs="Wingdings"/>
      <w:color w:val="1D824C"/>
      <w:sz w:val="24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/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B1C11DB7464B8DBEDE6340DC8B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9770-D244-4DEC-BDC8-C5B8BBA94120}"/>
      </w:docPartPr>
      <w:docPartBody>
        <w:p w:rsidR="00633080" w:rsidRDefault="00861552">
          <w:pPr>
            <w:pStyle w:val="11B1C11DB7464B8DBEDE6340DC8B6FFC"/>
          </w:pPr>
          <w:r w:rsidRPr="00CF1A49">
            <w:t>·</w:t>
          </w:r>
        </w:p>
      </w:docPartBody>
    </w:docPart>
    <w:docPart>
      <w:docPartPr>
        <w:name w:val="B8539C3184EE46559A24CBAABAC2F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C6E1-676D-45B4-92AE-E691A4732001}"/>
      </w:docPartPr>
      <w:docPartBody>
        <w:p w:rsidR="00633080" w:rsidRDefault="00861552">
          <w:pPr>
            <w:pStyle w:val="B8539C3184EE46559A24CBAABAC2FC18"/>
          </w:pPr>
          <w:r w:rsidRPr="00CF1A49">
            <w:t>Education</w:t>
          </w:r>
        </w:p>
      </w:docPartBody>
    </w:docPart>
    <w:docPart>
      <w:docPartPr>
        <w:name w:val="1EE1A9361BAB4C5DA190FF0786EA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0AEFA-99BA-43AA-9D3D-53455275F6C9}"/>
      </w:docPartPr>
      <w:docPartBody>
        <w:p w:rsidR="00633080" w:rsidRDefault="00861552">
          <w:pPr>
            <w:pStyle w:val="1EE1A9361BAB4C5DA190FF0786EAF74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52"/>
    <w:rsid w:val="00610082"/>
    <w:rsid w:val="00633080"/>
    <w:rsid w:val="008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A247900704649A777EFEC747CDF04">
    <w:name w:val="12AA247900704649A777EFEC747CDF0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27CC39D70BE4B52A77D61FAA374B34E">
    <w:name w:val="027CC39D70BE4B52A77D61FAA374B34E"/>
  </w:style>
  <w:style w:type="paragraph" w:customStyle="1" w:styleId="EF27D83171154226BD3A7B428C2E02B7">
    <w:name w:val="EF27D83171154226BD3A7B428C2E02B7"/>
  </w:style>
  <w:style w:type="paragraph" w:customStyle="1" w:styleId="11B1C11DB7464B8DBEDE6340DC8B6FFC">
    <w:name w:val="11B1C11DB7464B8DBEDE6340DC8B6FFC"/>
  </w:style>
  <w:style w:type="paragraph" w:customStyle="1" w:styleId="8FF4E730D21648EBA71863802ADAE46F">
    <w:name w:val="8FF4E730D21648EBA71863802ADAE46F"/>
  </w:style>
  <w:style w:type="paragraph" w:customStyle="1" w:styleId="21195FEA127346E295E487FAB46EECE4">
    <w:name w:val="21195FEA127346E295E487FAB46EECE4"/>
  </w:style>
  <w:style w:type="paragraph" w:customStyle="1" w:styleId="F0421FCFBB274C738EBEFD7B44CB7CCD">
    <w:name w:val="F0421FCFBB274C738EBEFD7B44CB7CCD"/>
  </w:style>
  <w:style w:type="paragraph" w:customStyle="1" w:styleId="79A8F967413646CE8F89F86C69BB48E6">
    <w:name w:val="79A8F967413646CE8F89F86C69BB48E6"/>
  </w:style>
  <w:style w:type="paragraph" w:customStyle="1" w:styleId="933FB80AD50349D99A83F70B05CC21FA">
    <w:name w:val="933FB80AD50349D99A83F70B05CC21FA"/>
  </w:style>
  <w:style w:type="paragraph" w:customStyle="1" w:styleId="81E2485C47794670BF23C4DFB2F3A435">
    <w:name w:val="81E2485C47794670BF23C4DFB2F3A435"/>
  </w:style>
  <w:style w:type="paragraph" w:customStyle="1" w:styleId="EC2B22B43DA54B7899F5DF0F088C33D7">
    <w:name w:val="EC2B22B43DA54B7899F5DF0F088C33D7"/>
  </w:style>
  <w:style w:type="paragraph" w:customStyle="1" w:styleId="8F1B6C33BBF84E9594C45036A394D25C">
    <w:name w:val="8F1B6C33BBF84E9594C45036A394D25C"/>
  </w:style>
  <w:style w:type="paragraph" w:customStyle="1" w:styleId="EFAB5B5AE61447DCA79E6F04F79AD7E0">
    <w:name w:val="EFAB5B5AE61447DCA79E6F04F79AD7E0"/>
  </w:style>
  <w:style w:type="paragraph" w:customStyle="1" w:styleId="3C86D7F9ABEC409D979A7502CFC3020D">
    <w:name w:val="3C86D7F9ABEC409D979A7502CFC3020D"/>
  </w:style>
  <w:style w:type="paragraph" w:customStyle="1" w:styleId="8A21AC7AD7CD4FB386D1F34723BEB774">
    <w:name w:val="8A21AC7AD7CD4FB386D1F34723BEB7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1DF24FB63B849A1BAC6C9BBFE1D5FEA">
    <w:name w:val="81DF24FB63B849A1BAC6C9BBFE1D5FEA"/>
  </w:style>
  <w:style w:type="paragraph" w:customStyle="1" w:styleId="9BDF735AAEE8480A9AEA2862AB5F1103">
    <w:name w:val="9BDF735AAEE8480A9AEA2862AB5F1103"/>
  </w:style>
  <w:style w:type="paragraph" w:customStyle="1" w:styleId="29373F13788D42EAADC6482C6FBF0E7E">
    <w:name w:val="29373F13788D42EAADC6482C6FBF0E7E"/>
  </w:style>
  <w:style w:type="paragraph" w:customStyle="1" w:styleId="7581378C097341C5A6D973290C893191">
    <w:name w:val="7581378C097341C5A6D973290C893191"/>
  </w:style>
  <w:style w:type="paragraph" w:customStyle="1" w:styleId="D989FC7E55EB43AF9FC3B9D630F55966">
    <w:name w:val="D989FC7E55EB43AF9FC3B9D630F55966"/>
  </w:style>
  <w:style w:type="paragraph" w:customStyle="1" w:styleId="AE6977BC6E1D48288F01A4CB20BCD44F">
    <w:name w:val="AE6977BC6E1D48288F01A4CB20BCD44F"/>
  </w:style>
  <w:style w:type="paragraph" w:customStyle="1" w:styleId="D7EAA8B1D99644C3846E4C25207F3725">
    <w:name w:val="D7EAA8B1D99644C3846E4C25207F3725"/>
  </w:style>
  <w:style w:type="paragraph" w:customStyle="1" w:styleId="B8539C3184EE46559A24CBAABAC2FC18">
    <w:name w:val="B8539C3184EE46559A24CBAABAC2FC18"/>
  </w:style>
  <w:style w:type="paragraph" w:customStyle="1" w:styleId="C68AA28993624542ADC80B6EEC0F6A5E">
    <w:name w:val="C68AA28993624542ADC80B6EEC0F6A5E"/>
  </w:style>
  <w:style w:type="paragraph" w:customStyle="1" w:styleId="82821C13B1D94B0ABF34A94904ED798F">
    <w:name w:val="82821C13B1D94B0ABF34A94904ED798F"/>
  </w:style>
  <w:style w:type="paragraph" w:customStyle="1" w:styleId="E40DC8F9A0D2407EB3E6803622378BF7">
    <w:name w:val="E40DC8F9A0D2407EB3E6803622378BF7"/>
  </w:style>
  <w:style w:type="paragraph" w:customStyle="1" w:styleId="2C55322AF0544915BC8B6DD81BC41F25">
    <w:name w:val="2C55322AF0544915BC8B6DD81BC41F25"/>
  </w:style>
  <w:style w:type="paragraph" w:customStyle="1" w:styleId="CE41AD427ED14A3B963C58406F07F66F">
    <w:name w:val="CE41AD427ED14A3B963C58406F07F66F"/>
  </w:style>
  <w:style w:type="paragraph" w:customStyle="1" w:styleId="9406ADA3CA754892A25CAFBD1D10EBC8">
    <w:name w:val="9406ADA3CA754892A25CAFBD1D10EBC8"/>
  </w:style>
  <w:style w:type="paragraph" w:customStyle="1" w:styleId="EF3380B4622B4B3A9140A31124818B3F">
    <w:name w:val="EF3380B4622B4B3A9140A31124818B3F"/>
  </w:style>
  <w:style w:type="paragraph" w:customStyle="1" w:styleId="7CEDAEEC369E49F3B4011ECB563BD5BB">
    <w:name w:val="7CEDAEEC369E49F3B4011ECB563BD5BB"/>
  </w:style>
  <w:style w:type="paragraph" w:customStyle="1" w:styleId="F8C0BC217A01469C9287A9429A6BEEDA">
    <w:name w:val="F8C0BC217A01469C9287A9429A6BEEDA"/>
  </w:style>
  <w:style w:type="paragraph" w:customStyle="1" w:styleId="06FB15CB8B0D45B5B5143E01CE181352">
    <w:name w:val="06FB15CB8B0D45B5B5143E01CE181352"/>
  </w:style>
  <w:style w:type="paragraph" w:customStyle="1" w:styleId="1EE1A9361BAB4C5DA190FF0786EAF745">
    <w:name w:val="1EE1A9361BAB4C5DA190FF0786EAF745"/>
  </w:style>
  <w:style w:type="paragraph" w:customStyle="1" w:styleId="C2385F77500740E8A839776B6CB7AB62">
    <w:name w:val="C2385F77500740E8A839776B6CB7AB62"/>
  </w:style>
  <w:style w:type="paragraph" w:customStyle="1" w:styleId="00ACBAACC6B042D4B59556A0670966F4">
    <w:name w:val="00ACBAACC6B042D4B59556A0670966F4"/>
  </w:style>
  <w:style w:type="paragraph" w:customStyle="1" w:styleId="E229A055091E4409A2B726AF6574104B">
    <w:name w:val="E229A055091E4409A2B726AF6574104B"/>
  </w:style>
  <w:style w:type="paragraph" w:customStyle="1" w:styleId="4990708ACAE949DE8921FC9E4CB9D352">
    <w:name w:val="4990708ACAE949DE8921FC9E4CB9D352"/>
  </w:style>
  <w:style w:type="paragraph" w:customStyle="1" w:styleId="F747BE7E260141F490A857A705965A7C">
    <w:name w:val="F747BE7E260141F490A857A705965A7C"/>
  </w:style>
  <w:style w:type="paragraph" w:customStyle="1" w:styleId="1A708D26D7C549A780B069FD5AA24D3C">
    <w:name w:val="1A708D26D7C549A780B069FD5AA24D3C"/>
  </w:style>
  <w:style w:type="paragraph" w:customStyle="1" w:styleId="CF37459EE77341DE95C693522D3C7138">
    <w:name w:val="CF37459EE77341DE95C693522D3C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42</TotalTime>
  <Application>LibreOffice/6.1.2.1$Linux_X86_64 LibreOffice_project/10$Build-1</Application>
  <Pages>1</Pages>
  <Words>93</Words>
  <Characters>582</Characters>
  <CharactersWithSpaces>640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2018-09-12T12:25:00Z</dcterms:created>
  <dc:creator>Aj Nemeth</dc:creator>
  <dc:description/>
  <dc:language>en-US</dc:language>
  <cp:lastModifiedBy/>
  <dcterms:modified xsi:type="dcterms:W3CDTF">2018-10-12T12:50:59Z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