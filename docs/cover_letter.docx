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1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Table for sender information inside of a light grey box"/>
      </w:tblPr>
      <w:tblGrid>
        <w:gridCol w:w="9641"/>
      </w:tblGrid>
      <w:tr w:rsidR="00A91C92" w:rsidTr="0041311A">
        <w:trPr>
          <w:jc w:val="center"/>
        </w:trPr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:rsidR="00490BA5" w:rsidRPr="003833F7" w:rsidRDefault="00013AA6" w:rsidP="003833F7">
            <w:pPr>
              <w:pStyle w:val="Title"/>
            </w:pPr>
            <w:sdt>
              <w:sdtPr>
                <w:alias w:val="Enter your name:"/>
                <w:tag w:val="Enter your name:"/>
                <w:id w:val="-662085402"/>
                <w:placeholder>
                  <w:docPart w:val="02708D38E0C043128447986D77B92F9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DD5A33">
                  <w:t>Sandor Nemeth</w:t>
                </w:r>
              </w:sdtContent>
            </w:sdt>
          </w:p>
          <w:p w:rsidR="00490BA5" w:rsidRDefault="00DD5A33" w:rsidP="005D2F2D">
            <w:pPr>
              <w:pStyle w:val="ContactInfo"/>
              <w:rPr>
                <w:rStyle w:val="ContactInfoChar"/>
              </w:rPr>
            </w:pPr>
            <w:r>
              <w:t>94 Howd Road</w:t>
            </w:r>
          </w:p>
          <w:p w:rsidR="00164FBF" w:rsidRDefault="00DD5A33" w:rsidP="005D2F2D">
            <w:pPr>
              <w:pStyle w:val="ContactInfo"/>
            </w:pPr>
            <w:r>
              <w:t>Durham, 06422</w:t>
            </w:r>
          </w:p>
          <w:p w:rsidR="00164FBF" w:rsidRDefault="00DD5A33" w:rsidP="005D2F2D">
            <w:pPr>
              <w:pStyle w:val="ContactInfo"/>
            </w:pPr>
            <w:r>
              <w:t>860-754-4794</w:t>
            </w:r>
          </w:p>
          <w:p w:rsidR="00164FBF" w:rsidRDefault="00DD5A33" w:rsidP="005D2F2D">
            <w:pPr>
              <w:pStyle w:val="ContactInfo"/>
            </w:pPr>
            <w:r>
              <w:t>Sandor.nemeth2001@gmail.com</w:t>
            </w:r>
          </w:p>
          <w:p w:rsidR="00A91C92" w:rsidRDefault="00DD5A33" w:rsidP="00DD5A33">
            <w:pPr>
              <w:pStyle w:val="ContactInfo"/>
            </w:pPr>
            <w:r>
              <w:t>https://sandor-nemeth01.github.io/Website</w:t>
            </w:r>
          </w:p>
        </w:tc>
      </w:tr>
    </w:tbl>
    <w:sdt>
      <w:sdtPr>
        <w:rPr>
          <w:rStyle w:val="RecipientChar"/>
          <w:b/>
          <w:noProof w:val="0"/>
          <w:color w:val="auto"/>
          <w:sz w:val="22"/>
        </w:rPr>
        <w:alias w:val="Enter date:"/>
        <w:tag w:val="Enter date:"/>
        <w:id w:val="906959856"/>
        <w:placeholder>
          <w:docPart w:val="1B9DC236A43F44A1BFCBCC38484D7CAA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>
        <w:rPr>
          <w:rStyle w:val="RecipientChar"/>
        </w:rPr>
      </w:sdtEndPr>
      <w:sdtContent>
        <w:p w:rsidR="00A91C92" w:rsidRPr="00F27D09" w:rsidRDefault="00DD5A33" w:rsidP="00F27D09">
          <w:pPr>
            <w:pStyle w:val="Date"/>
          </w:pPr>
          <w:r>
            <w:rPr>
              <w:rStyle w:val="RecipientChar"/>
              <w:b/>
              <w:noProof w:val="0"/>
              <w:color w:val="auto"/>
              <w:sz w:val="22"/>
            </w:rPr>
            <w:t>10/12/2018</w:t>
          </w:r>
        </w:p>
      </w:sdtContent>
    </w:sdt>
    <w:sdt>
      <w:sdtPr>
        <w:alias w:val="Enter recipient name:"/>
        <w:tag w:val="Enter recipient name:"/>
        <w:id w:val="381761537"/>
        <w:placeholder>
          <w:docPart w:val="E946A38B15754C8E841A2F5DD2864AE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497BE8" w:rsidRPr="005652BE" w:rsidRDefault="00DD5A33" w:rsidP="005652BE">
          <w:pPr>
            <w:pStyle w:val="Recipient"/>
          </w:pPr>
          <w:r>
            <w:t>Next Step Systems</w:t>
          </w:r>
        </w:p>
      </w:sdtContent>
    </w:sdt>
    <w:p w:rsidR="00497BE8" w:rsidRDefault="00DD5A33" w:rsidP="00497BE8">
      <w:pPr>
        <w:pStyle w:val="ContactInfo"/>
      </w:pPr>
      <w:r>
        <w:t>Company</w:t>
      </w:r>
    </w:p>
    <w:p w:rsidR="00497BE8" w:rsidRDefault="00DD5A33" w:rsidP="00497BE8">
      <w:pPr>
        <w:pStyle w:val="ContactInfo"/>
      </w:pPr>
      <w:r>
        <w:t>Next Step Systems</w:t>
      </w:r>
    </w:p>
    <w:p w:rsidR="00A91C92" w:rsidRPr="00DD5A33" w:rsidRDefault="00DD5A33" w:rsidP="00DD5A33">
      <w:pPr>
        <w:pStyle w:val="ContactInfo"/>
      </w:pPr>
      <w:r>
        <w:t>Fairfield, NJ</w:t>
      </w:r>
    </w:p>
    <w:p w:rsidR="00A91C92" w:rsidRPr="005652BE" w:rsidRDefault="004A57F8" w:rsidP="005652BE">
      <w:pPr>
        <w:pStyle w:val="Salutation"/>
      </w:pPr>
      <w:r w:rsidRPr="005652BE">
        <w:t>Dear</w:t>
      </w:r>
      <w:r w:rsidR="005652BE" w:rsidRPr="005652BE">
        <w:t xml:space="preserve"> </w:t>
      </w:r>
      <w:sdt>
        <w:sdtPr>
          <w:alias w:val="Recipient name:"/>
          <w:tag w:val="Recipient name:"/>
          <w:id w:val="1468626496"/>
          <w:placeholder>
            <w:docPart w:val="CAED49C22F8B42BF856972148828D6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>
          <w:rPr>
            <w:rStyle w:val="Strong"/>
            <w:b/>
            <w:bCs/>
          </w:rPr>
        </w:sdtEndPr>
        <w:sdtContent>
          <w:r w:rsidR="00DD5A33">
            <w:t>Next Step Systems</w:t>
          </w:r>
        </w:sdtContent>
      </w:sdt>
      <w:r w:rsidRPr="005652BE">
        <w:t>:</w:t>
      </w:r>
    </w:p>
    <w:p w:rsidR="006C3A91" w:rsidRDefault="00DD5A33">
      <w:r>
        <w:t>I</w:t>
      </w:r>
      <w:r w:rsidR="004A57F8">
        <w:t xml:space="preserve"> </w:t>
      </w:r>
      <w:sdt>
        <w:sdtPr>
          <w:alias w:val="Enter letter body:"/>
          <w:tag w:val="Enter letter body:"/>
          <w:id w:val="-94181487"/>
          <w:placeholder>
            <w:docPart w:val="7B94EDB51CAC42AE891AF5E7C397435E"/>
          </w:placeholder>
          <w:temporary/>
          <w:showingPlcHdr/>
          <w15:appearance w15:val="hidden"/>
        </w:sdtPr>
        <w:sdtEndPr/>
        <w:sdtContent>
          <w:r w:rsidR="006C3A91">
            <w:t>suggested that I contact you regarding the open</w:t>
          </w:r>
        </w:sdtContent>
      </w:sdt>
      <w:r w:rsidR="006C3A91">
        <w:t xml:space="preserve"> </w:t>
      </w:r>
      <w:r>
        <w:t>C++ software engineer</w:t>
      </w:r>
      <w:r w:rsidR="004A57F8">
        <w:t xml:space="preserve"> </w:t>
      </w:r>
      <w:sdt>
        <w:sdtPr>
          <w:alias w:val="Enter letter body:"/>
          <w:tag w:val="Enter letter body:"/>
          <w:id w:val="505024430"/>
          <w:placeholder>
            <w:docPart w:val="9F938EA215E2422D88120B2ED70458F3"/>
          </w:placeholder>
          <w:temporary/>
          <w:showingPlcHdr/>
          <w15:appearance w15:val="hidden"/>
        </w:sdtPr>
        <w:sdtEndPr/>
        <w:sdtContent>
          <w:r w:rsidR="006C3A91">
            <w:t>position with</w:t>
          </w:r>
        </w:sdtContent>
      </w:sdt>
      <w:r w:rsidR="006C3A91">
        <w:t xml:space="preserve"> </w:t>
      </w:r>
      <w:r>
        <w:t>Next Step Systems</w:t>
      </w:r>
      <w:r w:rsidR="004A57F8">
        <w:t xml:space="preserve">. </w:t>
      </w:r>
      <w:sdt>
        <w:sdtPr>
          <w:alias w:val="Enter letter body:"/>
          <w:tag w:val="Enter letter body:"/>
          <w:id w:val="564227042"/>
          <w:placeholder>
            <w:docPart w:val="890A553E411B4E2297C9EBCDE1565D31"/>
          </w:placeholder>
          <w:temporary/>
          <w:showingPlcHdr/>
          <w15:appearance w15:val="hidden"/>
        </w:sdtPr>
        <w:sdtEndPr/>
        <w:sdtContent>
          <w:r w:rsidR="006C3A91">
            <w:t>My educational background in</w:t>
          </w:r>
        </w:sdtContent>
      </w:sdt>
      <w:r w:rsidR="006C3A91">
        <w:t xml:space="preserve"> </w:t>
      </w:r>
      <w:r>
        <w:t>IST</w:t>
      </w:r>
      <w:r w:rsidR="004A57F8">
        <w:t xml:space="preserve">, </w:t>
      </w:r>
      <w:sdt>
        <w:sdtPr>
          <w:alias w:val="Enter letter body:"/>
          <w:tag w:val="Enter letter body:"/>
          <w:id w:val="1638911455"/>
          <w:placeholder>
            <w:docPart w:val="EB343E85BC4B4D7CBFE83FD916E3C274"/>
          </w:placeholder>
          <w:temporary/>
          <w:showingPlcHdr/>
          <w15:appearance w15:val="hidden"/>
        </w:sdtPr>
        <w:sdtEndPr/>
        <w:sdtContent>
          <w:r w:rsidR="006C3A91">
            <w:t>along with my professional experience, makes me an excellent candidate for this position.</w:t>
          </w:r>
        </w:sdtContent>
      </w:sdt>
    </w:p>
    <w:p w:rsidR="00A91C92" w:rsidRDefault="00013AA6">
      <w:sdt>
        <w:sdtPr>
          <w:alias w:val="Enter letter body:"/>
          <w:tag w:val="Enter letter body:"/>
          <w:id w:val="2042241344"/>
          <w:placeholder>
            <w:docPart w:val="4D18D90B2DD2416BA23A9306C3B86DEF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 w:rsidR="00103288">
            <w:t>As you will see from the enclosed resume, I have more than</w:t>
          </w:r>
        </w:sdtContent>
      </w:sdt>
      <w:r w:rsidR="00103288">
        <w:rPr>
          <w:rStyle w:val="Strong"/>
        </w:rPr>
        <w:t xml:space="preserve"> </w:t>
      </w:r>
      <w:r w:rsidR="00DD5A33">
        <w:t>3</w:t>
      </w:r>
      <w:r w:rsidR="004A57F8">
        <w:t xml:space="preserve"> </w:t>
      </w:r>
      <w:sdt>
        <w:sdtPr>
          <w:alias w:val="Enter letter body:"/>
          <w:tag w:val="Enter letter body:"/>
          <w:id w:val="-1100409298"/>
          <w:placeholder>
            <w:docPart w:val="92C85E1A87ED4926A48A877BFEA09C5C"/>
          </w:placeholder>
          <w:temporary/>
          <w:showingPlcHdr/>
          <w15:appearance w15:val="hidden"/>
        </w:sdtPr>
        <w:sdtEndPr/>
        <w:sdtContent>
          <w:r w:rsidR="00103288">
            <w:t>years of experience in the field of</w:t>
          </w:r>
        </w:sdtContent>
      </w:sdt>
      <w:r w:rsidR="00103288">
        <w:t xml:space="preserve"> </w:t>
      </w:r>
      <w:r w:rsidR="00DD5A33">
        <w:t>C++ programming</w:t>
      </w:r>
      <w:r w:rsidR="004A57F8">
        <w:t xml:space="preserve">. </w:t>
      </w:r>
      <w:sdt>
        <w:sdtPr>
          <w:alias w:val="Enter letter body:"/>
          <w:tag w:val="Enter letter body:"/>
          <w:id w:val="-664480936"/>
          <w:placeholder>
            <w:docPart w:val="05EF4D272B114A20AF8B092D21CF438D"/>
          </w:placeholder>
          <w:temporary/>
          <w:showingPlcHdr/>
          <w15:appearance w15:val="hidden"/>
        </w:sdtPr>
        <w:sdtEndPr/>
        <w:sdtContent>
          <w:r w:rsidR="00103288">
            <w:t>My resume shows that I have been consistently rewarded for hard work with promotions and increased responsibilities. These rewards are a direct result of my expertise in</w:t>
          </w:r>
        </w:sdtContent>
      </w:sdt>
      <w:r w:rsidR="00103288">
        <w:t xml:space="preserve"> </w:t>
      </w:r>
      <w:r w:rsidR="00356A62">
        <w:t>IST</w:t>
      </w:r>
      <w:r w:rsidR="004A57F8">
        <w:t xml:space="preserve">, </w:t>
      </w:r>
      <w:sdt>
        <w:sdtPr>
          <w:alias w:val="Enter letter body:"/>
          <w:tag w:val="Enter letter body:"/>
          <w:id w:val="-719985430"/>
          <w:placeholder>
            <w:docPart w:val="445AFE08E8C5489497F5F22FE2DD36A7"/>
          </w:placeholder>
          <w:temporary/>
          <w:showingPlcHdr/>
          <w15:appearance w15:val="hidden"/>
        </w:sdtPr>
        <w:sdtEndPr/>
        <w:sdtContent>
          <w:r w:rsidR="00103288">
            <w:t>my commitment to personal and professional excellence, and my excellent written and oral communication skills.</w:t>
          </w:r>
        </w:sdtContent>
      </w:sdt>
    </w:p>
    <w:p w:rsidR="00A91C92" w:rsidRDefault="00013AA6">
      <w:sdt>
        <w:sdtPr>
          <w:alias w:val="Enter letter body:"/>
          <w:tag w:val="Enter letter body:"/>
          <w:id w:val="1034535160"/>
          <w:placeholder>
            <w:docPart w:val="47F2C224CB9B4080A6787D7970970C2F"/>
          </w:placeholder>
          <w:temporary/>
          <w:showingPlcHdr/>
          <w15:appearance w15:val="hidden"/>
        </w:sdtPr>
        <w:sdtEndPr>
          <w:rPr>
            <w:rStyle w:val="Strong"/>
            <w:b/>
            <w:bCs/>
          </w:rPr>
        </w:sdtEndPr>
        <w:sdtContent>
          <w:r w:rsidR="00103288">
            <w:t>If you have questions, or if you want to schedule an interview, please contact me at</w:t>
          </w:r>
        </w:sdtContent>
      </w:sdt>
      <w:r w:rsidR="00103288">
        <w:rPr>
          <w:rStyle w:val="Strong"/>
        </w:rPr>
        <w:t xml:space="preserve"> </w:t>
      </w:r>
      <w:r w:rsidR="00B246FA">
        <w:t>860-754-4794</w:t>
      </w:r>
      <w:r w:rsidR="004A57F8">
        <w:t xml:space="preserve">. </w:t>
      </w:r>
      <w:sdt>
        <w:sdtPr>
          <w:alias w:val="Enter letter body:"/>
          <w:tag w:val="Enter letter body:"/>
          <w:id w:val="793487779"/>
          <w:placeholder>
            <w:docPart w:val="7853D2FC27BF448591771F10A903B0E7"/>
          </w:placeholder>
          <w:temporary/>
          <w:showingPlcHdr/>
          <w15:appearance w15:val="hidden"/>
        </w:sdtPr>
        <w:sdtEndPr/>
        <w:sdtContent>
          <w:r w:rsidR="00103288">
            <w:t>I look forward to meeting you to further discuss employment opportunities with</w:t>
          </w:r>
        </w:sdtContent>
      </w:sdt>
      <w:r w:rsidR="00103288">
        <w:t xml:space="preserve"> </w:t>
      </w:r>
      <w:r w:rsidR="00B246FA">
        <w:t>Next Step Systems</w:t>
      </w:r>
      <w:bookmarkStart w:id="0" w:name="_GoBack"/>
      <w:bookmarkEnd w:id="0"/>
      <w:r w:rsidR="004A57F8">
        <w:t>.</w:t>
      </w:r>
    </w:p>
    <w:p w:rsidR="00A91C92" w:rsidRPr="007F4BFC" w:rsidRDefault="00013AA6" w:rsidP="007F4BFC">
      <w:pPr>
        <w:pStyle w:val="Closing"/>
      </w:pPr>
      <w:sdt>
        <w:sdtPr>
          <w:alias w:val="Sincerely:"/>
          <w:tag w:val="Sincerely:"/>
          <w:id w:val="-1171488655"/>
          <w:placeholder>
            <w:docPart w:val="484FCF2053314653B3A5B371BA6D7CA3"/>
          </w:placeholder>
          <w:temporary/>
          <w:showingPlcHdr/>
          <w15:appearance w15:val="hidden"/>
        </w:sdtPr>
        <w:sdtEndPr/>
        <w:sdtContent>
          <w:r w:rsidR="00103288">
            <w:t>Sincerely</w:t>
          </w:r>
        </w:sdtContent>
      </w:sdt>
      <w:r w:rsidR="00FD581A">
        <w:t>,</w:t>
      </w:r>
    </w:p>
    <w:p w:rsidR="00EA67B2" w:rsidRDefault="00013AA6" w:rsidP="007F4BFC">
      <w:pPr>
        <w:pStyle w:val="Signature"/>
        <w:rPr>
          <w:rStyle w:val="SignatureChar"/>
          <w:b/>
        </w:rPr>
      </w:pPr>
      <w:sdt>
        <w:sdtPr>
          <w:rPr>
            <w:rStyle w:val="SignatureChar"/>
            <w:b/>
          </w:rPr>
          <w:alias w:val="Enter your name:"/>
          <w:tag w:val="Enter your name:"/>
          <w:id w:val="2079164868"/>
          <w:placeholder>
            <w:docPart w:val="7C37F163D3C64ECD91E01CA7C20F0B2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SignatureChar"/>
          </w:rPr>
        </w:sdtEndPr>
        <w:sdtContent>
          <w:r w:rsidR="00DD5A33">
            <w:rPr>
              <w:rStyle w:val="SignatureChar"/>
              <w:b/>
            </w:rPr>
            <w:t>Sandor Nemeth</w:t>
          </w:r>
        </w:sdtContent>
      </w:sdt>
    </w:p>
    <w:sdt>
      <w:sdtPr>
        <w:alias w:val="Enter encloser:"/>
        <w:tag w:val="Enter encloser:"/>
        <w:id w:val="831730893"/>
        <w:placeholder>
          <w:docPart w:val="5DD32A9B295740E2A951CFEBA2C78095"/>
        </w:placeholder>
        <w:temporary/>
        <w:showingPlcHdr/>
        <w15:appearance w15:val="hidden"/>
      </w:sdtPr>
      <w:sdtEndPr>
        <w:rPr>
          <w:rStyle w:val="SignatureChar"/>
          <w:b/>
        </w:rPr>
      </w:sdtEndPr>
      <w:sdtContent>
        <w:p w:rsidR="005D2F2D" w:rsidRDefault="00103288" w:rsidP="00103288">
          <w:r>
            <w:t>Enclosure</w:t>
          </w:r>
        </w:p>
      </w:sdtContent>
    </w:sdt>
    <w:sectPr w:rsidR="005D2F2D" w:rsidSect="005D2F2D">
      <w:headerReference w:type="default" r:id="rId7"/>
      <w:footerReference w:type="default" r:id="rId8"/>
      <w:head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AA6" w:rsidRDefault="00013AA6">
      <w:pPr>
        <w:spacing w:after="0" w:line="240" w:lineRule="auto"/>
      </w:pPr>
      <w:r>
        <w:separator/>
      </w:r>
    </w:p>
  </w:endnote>
  <w:endnote w:type="continuationSeparator" w:id="0">
    <w:p w:rsidR="00013AA6" w:rsidRDefault="0001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35747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2F2D" w:rsidRDefault="005D2F2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D0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AA6" w:rsidRDefault="00013AA6">
      <w:pPr>
        <w:spacing w:after="0" w:line="240" w:lineRule="auto"/>
      </w:pPr>
      <w:r>
        <w:separator/>
      </w:r>
    </w:p>
  </w:footnote>
  <w:footnote w:type="continuationSeparator" w:id="0">
    <w:p w:rsidR="00013AA6" w:rsidRDefault="0001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F2D" w:rsidRDefault="005D2F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1" name="Rectangle 1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13858FD" id="Rectangle 1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A5FuaL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F2D" w:rsidRDefault="005D2F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75373AFF" wp14:editId="62DF4F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2552389" id="Rectangle 2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1A32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6609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E62A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5442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68252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45D3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BE59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EEEA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2BF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E03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0F"/>
    <w:rsid w:val="00013AA6"/>
    <w:rsid w:val="00035644"/>
    <w:rsid w:val="00103288"/>
    <w:rsid w:val="001177C5"/>
    <w:rsid w:val="00137E6D"/>
    <w:rsid w:val="00164FBF"/>
    <w:rsid w:val="00165A42"/>
    <w:rsid w:val="001A2CAF"/>
    <w:rsid w:val="001C590F"/>
    <w:rsid w:val="001E73BE"/>
    <w:rsid w:val="002B18E3"/>
    <w:rsid w:val="00356A62"/>
    <w:rsid w:val="00377ED3"/>
    <w:rsid w:val="003833F7"/>
    <w:rsid w:val="0041311A"/>
    <w:rsid w:val="00436753"/>
    <w:rsid w:val="00455A29"/>
    <w:rsid w:val="00466C6C"/>
    <w:rsid w:val="00490BA5"/>
    <w:rsid w:val="00497BE8"/>
    <w:rsid w:val="004A57F8"/>
    <w:rsid w:val="004E3B86"/>
    <w:rsid w:val="004E7187"/>
    <w:rsid w:val="00523EB5"/>
    <w:rsid w:val="005652BE"/>
    <w:rsid w:val="00584747"/>
    <w:rsid w:val="005A1D18"/>
    <w:rsid w:val="005D2F2D"/>
    <w:rsid w:val="005E593A"/>
    <w:rsid w:val="005F7112"/>
    <w:rsid w:val="00645824"/>
    <w:rsid w:val="0064615E"/>
    <w:rsid w:val="006C3A91"/>
    <w:rsid w:val="00711278"/>
    <w:rsid w:val="00755985"/>
    <w:rsid w:val="00784F5A"/>
    <w:rsid w:val="007B53A1"/>
    <w:rsid w:val="007C3B24"/>
    <w:rsid w:val="007E2F0D"/>
    <w:rsid w:val="007F4BFC"/>
    <w:rsid w:val="0080179B"/>
    <w:rsid w:val="00803ADA"/>
    <w:rsid w:val="00844ACF"/>
    <w:rsid w:val="008D3382"/>
    <w:rsid w:val="008D6599"/>
    <w:rsid w:val="0097171E"/>
    <w:rsid w:val="009D264B"/>
    <w:rsid w:val="00A4696C"/>
    <w:rsid w:val="00A91C92"/>
    <w:rsid w:val="00B246FA"/>
    <w:rsid w:val="00B33E59"/>
    <w:rsid w:val="00BD5253"/>
    <w:rsid w:val="00C932F9"/>
    <w:rsid w:val="00DD5A33"/>
    <w:rsid w:val="00E07ED4"/>
    <w:rsid w:val="00E61E00"/>
    <w:rsid w:val="00E97DF9"/>
    <w:rsid w:val="00EA67B2"/>
    <w:rsid w:val="00EF0D01"/>
    <w:rsid w:val="00EF368C"/>
    <w:rsid w:val="00F05457"/>
    <w:rsid w:val="00F27D09"/>
    <w:rsid w:val="00F3381E"/>
    <w:rsid w:val="00F84984"/>
    <w:rsid w:val="00F9594C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70931"/>
  <w15:docId w15:val="{6D465155-025B-4A16-98F9-D82891A8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ACF"/>
  </w:style>
  <w:style w:type="paragraph" w:styleId="Heading1">
    <w:name w:val="heading 1"/>
    <w:basedOn w:val="Normal"/>
    <w:link w:val="Heading1Char"/>
    <w:uiPriority w:val="9"/>
    <w:qFormat/>
    <w:rsid w:val="00E61E00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8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8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8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8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E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E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E593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3A"/>
  </w:style>
  <w:style w:type="paragraph" w:styleId="Footer">
    <w:name w:val="footer"/>
    <w:basedOn w:val="Normal"/>
    <w:link w:val="FooterChar"/>
    <w:uiPriority w:val="99"/>
    <w:unhideWhenUsed/>
    <w:rsid w:val="005E593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3A"/>
  </w:style>
  <w:style w:type="paragraph" w:styleId="Bibliography">
    <w:name w:val="Bibliography"/>
    <w:basedOn w:val="Normal"/>
    <w:next w:val="Normal"/>
    <w:uiPriority w:val="37"/>
    <w:semiHidden/>
    <w:unhideWhenUsed/>
    <w:rsid w:val="00F3381E"/>
  </w:style>
  <w:style w:type="character" w:styleId="PlaceholderText">
    <w:name w:val="Placeholder Text"/>
    <w:basedOn w:val="DefaultParagraphFont"/>
    <w:uiPriority w:val="99"/>
    <w:semiHidden/>
    <w:rsid w:val="00A91C92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E61E0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E0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E00"/>
    <w:rPr>
      <w:rFonts w:ascii="Tahoma" w:hAnsi="Tahoma" w:cs="Tahoma"/>
      <w:szCs w:val="16"/>
    </w:rPr>
  </w:style>
  <w:style w:type="paragraph" w:customStyle="1" w:styleId="Recipient">
    <w:name w:val="Recipient"/>
    <w:basedOn w:val="Normal"/>
    <w:link w:val="RecipientChar"/>
    <w:uiPriority w:val="4"/>
    <w:qFormat/>
    <w:rsid w:val="00164FBF"/>
    <w:pPr>
      <w:spacing w:after="0" w:line="240" w:lineRule="auto"/>
    </w:pPr>
    <w:rPr>
      <w:b/>
      <w:noProof/>
      <w:color w:val="984806" w:themeColor="accent6" w:themeShade="80"/>
      <w:sz w:val="24"/>
    </w:rPr>
  </w:style>
  <w:style w:type="character" w:customStyle="1" w:styleId="RecipientChar">
    <w:name w:val="Recipient Char"/>
    <w:basedOn w:val="DefaultParagraphFont"/>
    <w:link w:val="Recipient"/>
    <w:uiPriority w:val="4"/>
    <w:rsid w:val="00164FBF"/>
    <w:rPr>
      <w:b/>
      <w:noProof/>
      <w:color w:val="984806" w:themeColor="accent6" w:themeShade="80"/>
      <w:sz w:val="24"/>
    </w:rPr>
  </w:style>
  <w:style w:type="paragraph" w:customStyle="1" w:styleId="ContactInfo">
    <w:name w:val="Contact Info"/>
    <w:basedOn w:val="Normal"/>
    <w:link w:val="ContactInfoChar"/>
    <w:uiPriority w:val="2"/>
    <w:qFormat/>
    <w:rsid w:val="00A91C92"/>
    <w:pPr>
      <w:spacing w:after="0" w:line="240" w:lineRule="auto"/>
    </w:pPr>
    <w:rPr>
      <w:color w:val="000000" w:themeColor="text1"/>
    </w:rPr>
  </w:style>
  <w:style w:type="character" w:customStyle="1" w:styleId="ContactInfoChar">
    <w:name w:val="Contact Info Char"/>
    <w:basedOn w:val="DefaultParagraphFont"/>
    <w:link w:val="ContactInfo"/>
    <w:uiPriority w:val="2"/>
    <w:rsid w:val="005F7112"/>
    <w:rPr>
      <w:color w:val="000000" w:themeColor="text1"/>
    </w:rPr>
  </w:style>
  <w:style w:type="paragraph" w:styleId="Signature">
    <w:name w:val="Signature"/>
    <w:basedOn w:val="Normal"/>
    <w:link w:val="SignatureChar"/>
    <w:uiPriority w:val="8"/>
    <w:qFormat/>
    <w:rsid w:val="007F4BFC"/>
    <w:pPr>
      <w:spacing w:after="0" w:line="240" w:lineRule="auto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sid w:val="005E593A"/>
    <w:rPr>
      <w:b/>
    </w:rPr>
  </w:style>
  <w:style w:type="paragraph" w:styleId="Date">
    <w:name w:val="Date"/>
    <w:basedOn w:val="Normal"/>
    <w:next w:val="Normal"/>
    <w:link w:val="DateChar"/>
    <w:uiPriority w:val="3"/>
    <w:qFormat/>
    <w:rsid w:val="00377ED3"/>
    <w:pPr>
      <w:spacing w:before="360" w:after="360" w:line="240" w:lineRule="auto"/>
    </w:pPr>
    <w:rPr>
      <w:b/>
    </w:rPr>
  </w:style>
  <w:style w:type="character" w:customStyle="1" w:styleId="DateChar">
    <w:name w:val="Date Char"/>
    <w:basedOn w:val="DefaultParagraphFont"/>
    <w:link w:val="Date"/>
    <w:uiPriority w:val="3"/>
    <w:rsid w:val="005E593A"/>
    <w:rPr>
      <w:b/>
    </w:rPr>
  </w:style>
  <w:style w:type="paragraph" w:styleId="Title">
    <w:name w:val="Title"/>
    <w:basedOn w:val="Normal"/>
    <w:link w:val="TitleChar"/>
    <w:uiPriority w:val="1"/>
    <w:qFormat/>
    <w:rsid w:val="00F9594C"/>
    <w:pPr>
      <w:spacing w:after="0" w:line="264" w:lineRule="auto"/>
    </w:pPr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9594C"/>
    <w:rPr>
      <w:rFonts w:eastAsiaTheme="majorEastAsia" w:cstheme="majorBidi"/>
      <w:b/>
      <w:color w:val="215868" w:themeColor="accent5" w:themeShade="80"/>
      <w:sz w:val="32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8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81E"/>
  </w:style>
  <w:style w:type="paragraph" w:styleId="BodyText2">
    <w:name w:val="Body Text 2"/>
    <w:basedOn w:val="Normal"/>
    <w:link w:val="BodyText2Char"/>
    <w:uiPriority w:val="99"/>
    <w:semiHidden/>
    <w:unhideWhenUsed/>
    <w:rsid w:val="00F338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81E"/>
  </w:style>
  <w:style w:type="paragraph" w:styleId="BodyText3">
    <w:name w:val="Body Text 3"/>
    <w:basedOn w:val="Normal"/>
    <w:link w:val="BodyText3Char"/>
    <w:uiPriority w:val="99"/>
    <w:semiHidden/>
    <w:unhideWhenUsed/>
    <w:rsid w:val="00E61E0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61E0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81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81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81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81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81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81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81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81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61E0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61E00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E00"/>
    <w:pPr>
      <w:spacing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next w:val="Signature"/>
    <w:link w:val="ClosingChar"/>
    <w:uiPriority w:val="7"/>
    <w:qFormat/>
    <w:rsid w:val="007F4BFC"/>
    <w:pPr>
      <w:spacing w:after="96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5E593A"/>
  </w:style>
  <w:style w:type="table" w:styleId="ColorfulGrid">
    <w:name w:val="Colorful Grid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61E0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E0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E0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E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E0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61E0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1E0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81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81E"/>
  </w:style>
  <w:style w:type="character" w:styleId="EndnoteReference">
    <w:name w:val="endnote reference"/>
    <w:basedOn w:val="DefaultParagraphFont"/>
    <w:uiPriority w:val="99"/>
    <w:semiHidden/>
    <w:unhideWhenUsed/>
    <w:rsid w:val="00F338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1E0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81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61E0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381E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3381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1E0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1E00"/>
    <w:rPr>
      <w:szCs w:val="20"/>
    </w:rPr>
  </w:style>
  <w:style w:type="table" w:styleId="GridTable1Light">
    <w:name w:val="Grid Table 1 Light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61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8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8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81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8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8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E0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E0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81E"/>
  </w:style>
  <w:style w:type="paragraph" w:styleId="HTMLAddress">
    <w:name w:val="HTML Address"/>
    <w:basedOn w:val="Normal"/>
    <w:link w:val="HTMLAddressChar"/>
    <w:uiPriority w:val="99"/>
    <w:semiHidden/>
    <w:unhideWhenUsed/>
    <w:rsid w:val="00F3381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81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8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81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61E0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E0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81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61E0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81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381E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81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81E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8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81E"/>
  </w:style>
  <w:style w:type="paragraph" w:styleId="List">
    <w:name w:val="List"/>
    <w:basedOn w:val="Normal"/>
    <w:uiPriority w:val="99"/>
    <w:semiHidden/>
    <w:unhideWhenUsed/>
    <w:rsid w:val="00F3381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81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81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81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81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3381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3381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81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81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81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81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81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81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81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81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3381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3381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81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81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81E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81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81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8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81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81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81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81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61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61E0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81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81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81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81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81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F3381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3381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81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81E"/>
  </w:style>
  <w:style w:type="character" w:styleId="PageNumber">
    <w:name w:val="page number"/>
    <w:basedOn w:val="DefaultParagraphFont"/>
    <w:uiPriority w:val="99"/>
    <w:semiHidden/>
    <w:unhideWhenUsed/>
    <w:rsid w:val="00F3381E"/>
  </w:style>
  <w:style w:type="table" w:styleId="PlainTable1">
    <w:name w:val="Plain Table 1"/>
    <w:basedOn w:val="TableNormal"/>
    <w:uiPriority w:val="41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8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8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61E0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1E0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F3381E"/>
  </w:style>
  <w:style w:type="character" w:customStyle="1" w:styleId="SalutationChar">
    <w:name w:val="Salutation Char"/>
    <w:basedOn w:val="DefaultParagraphFont"/>
    <w:link w:val="Salutation"/>
    <w:uiPriority w:val="5"/>
    <w:rsid w:val="005E593A"/>
  </w:style>
  <w:style w:type="character" w:styleId="Strong">
    <w:name w:val="Strong"/>
    <w:basedOn w:val="DefaultParagraphFont"/>
    <w:uiPriority w:val="6"/>
    <w:qFormat/>
    <w:rsid w:val="00F3381E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F3381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81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81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81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81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81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81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81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81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81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81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81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81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81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81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81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81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8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81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81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81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81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81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81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81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3381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81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81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81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81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81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81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81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81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81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81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8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81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81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81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81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81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81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81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81E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164FBF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4FBF"/>
    <w:rPr>
      <w:rFonts w:eastAsiaTheme="minorEastAsia"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8D338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D33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8D3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33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8D3382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8D3382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rsid w:val="00E61E00"/>
    <w:rPr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rsid w:val="004E3B86"/>
    <w:rPr>
      <w:i/>
      <w:iCs/>
    </w:rPr>
  </w:style>
  <w:style w:type="paragraph" w:styleId="ListParagraph">
    <w:name w:val="List Paragraph"/>
    <w:basedOn w:val="Normal"/>
    <w:uiPriority w:val="34"/>
    <w:semiHidden/>
    <w:unhideWhenUsed/>
    <w:rsid w:val="004E3B86"/>
    <w:pPr>
      <w:ind w:left="720"/>
      <w:contextualSpacing/>
    </w:pPr>
  </w:style>
  <w:style w:type="paragraph" w:styleId="NoSpacing">
    <w:name w:val="No Spacing"/>
    <w:uiPriority w:val="1"/>
    <w:semiHidden/>
    <w:unhideWhenUsed/>
    <w:rsid w:val="004E3B8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semiHidden/>
    <w:unhideWhenUsed/>
    <w:rsid w:val="004E3B8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E3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methA.IST2\AppData\Roaming\Microsoft\Templates\Cover%20letter%20for%20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708D38E0C043128447986D77B9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93593-E877-4E16-AFBA-7A4EF3ED8899}"/>
      </w:docPartPr>
      <w:docPartBody>
        <w:p w:rsidR="002F51A1" w:rsidRDefault="005F3466">
          <w:pPr>
            <w:pStyle w:val="02708D38E0C043128447986D77B92F98"/>
          </w:pPr>
          <w:r w:rsidRPr="003833F7">
            <w:rPr>
              <w:rStyle w:val="TitleChar"/>
            </w:rPr>
            <w:t>Your Name</w:t>
          </w:r>
        </w:p>
      </w:docPartBody>
    </w:docPart>
    <w:docPart>
      <w:docPartPr>
        <w:name w:val="1B9DC236A43F44A1BFCBCC38484D7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7F156-790D-4CDB-905E-698CC7A9B6C8}"/>
      </w:docPartPr>
      <w:docPartBody>
        <w:p w:rsidR="002F51A1" w:rsidRDefault="005F3466">
          <w:pPr>
            <w:pStyle w:val="1B9DC236A43F44A1BFCBCC38484D7CAA"/>
          </w:pPr>
          <w:r w:rsidRPr="00F27D09">
            <w:t>Date</w:t>
          </w:r>
        </w:p>
      </w:docPartBody>
    </w:docPart>
    <w:docPart>
      <w:docPartPr>
        <w:name w:val="E946A38B15754C8E841A2F5DD2864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8BABD-258A-4877-8774-D7A93D603072}"/>
      </w:docPartPr>
      <w:docPartBody>
        <w:p w:rsidR="002F51A1" w:rsidRDefault="005F3466">
          <w:pPr>
            <w:pStyle w:val="E946A38B15754C8E841A2F5DD2864AE0"/>
          </w:pPr>
          <w:r w:rsidRPr="005652BE">
            <w:t>Recipient Name</w:t>
          </w:r>
        </w:p>
      </w:docPartBody>
    </w:docPart>
    <w:docPart>
      <w:docPartPr>
        <w:name w:val="CAED49C22F8B42BF856972148828D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A689C-500B-4A74-B649-4CE316AD6058}"/>
      </w:docPartPr>
      <w:docPartBody>
        <w:p w:rsidR="002F51A1" w:rsidRDefault="005F3466">
          <w:pPr>
            <w:pStyle w:val="CAED49C22F8B42BF856972148828D6D6"/>
          </w:pPr>
          <w:r w:rsidRPr="005652BE">
            <w:rPr>
              <w:rStyle w:val="Strong"/>
            </w:rPr>
            <w:t>Recipient Name</w:t>
          </w:r>
        </w:p>
      </w:docPartBody>
    </w:docPart>
    <w:docPart>
      <w:docPartPr>
        <w:name w:val="7B94EDB51CAC42AE891AF5E7C3974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6ED9D-216A-4ED9-8631-A8BF4E19EE90}"/>
      </w:docPartPr>
      <w:docPartBody>
        <w:p w:rsidR="002F51A1" w:rsidRDefault="005F3466">
          <w:pPr>
            <w:pStyle w:val="7B94EDB51CAC42AE891AF5E7C397435E"/>
          </w:pPr>
          <w:r>
            <w:t>suggested that I contact you regarding the open</w:t>
          </w:r>
        </w:p>
      </w:docPartBody>
    </w:docPart>
    <w:docPart>
      <w:docPartPr>
        <w:name w:val="9F938EA215E2422D88120B2ED7045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70621-2A2B-4C33-8989-9B4A699D21DD}"/>
      </w:docPartPr>
      <w:docPartBody>
        <w:p w:rsidR="002F51A1" w:rsidRDefault="005F3466">
          <w:pPr>
            <w:pStyle w:val="9F938EA215E2422D88120B2ED70458F3"/>
          </w:pPr>
          <w:r>
            <w:t>position with</w:t>
          </w:r>
        </w:p>
      </w:docPartBody>
    </w:docPart>
    <w:docPart>
      <w:docPartPr>
        <w:name w:val="890A553E411B4E2297C9EBCDE1565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967DD-B628-4C9D-A718-350C25AD6A24}"/>
      </w:docPartPr>
      <w:docPartBody>
        <w:p w:rsidR="002F51A1" w:rsidRDefault="005F3466">
          <w:pPr>
            <w:pStyle w:val="890A553E411B4E2297C9EBCDE1565D31"/>
          </w:pPr>
          <w:r>
            <w:t>My educational background in</w:t>
          </w:r>
        </w:p>
      </w:docPartBody>
    </w:docPart>
    <w:docPart>
      <w:docPartPr>
        <w:name w:val="EB343E85BC4B4D7CBFE83FD916E3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945B3-F56C-46CD-AB53-989FEEEF8D21}"/>
      </w:docPartPr>
      <w:docPartBody>
        <w:p w:rsidR="002F51A1" w:rsidRDefault="005F3466">
          <w:pPr>
            <w:pStyle w:val="EB343E85BC4B4D7CBFE83FD916E3C274"/>
          </w:pPr>
          <w:r>
            <w:t>along with my professional experience, makes me an excellent candidate for this position.</w:t>
          </w:r>
        </w:p>
      </w:docPartBody>
    </w:docPart>
    <w:docPart>
      <w:docPartPr>
        <w:name w:val="4D18D90B2DD2416BA23A9306C3B86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2B96E-17F4-4B59-B6C9-DC7BAB77E524}"/>
      </w:docPartPr>
      <w:docPartBody>
        <w:p w:rsidR="002F51A1" w:rsidRDefault="005F3466">
          <w:pPr>
            <w:pStyle w:val="4D18D90B2DD2416BA23A9306C3B86DEF"/>
          </w:pPr>
          <w:r>
            <w:t>As you will see from the enclosed resume, I have more than</w:t>
          </w:r>
        </w:p>
      </w:docPartBody>
    </w:docPart>
    <w:docPart>
      <w:docPartPr>
        <w:name w:val="92C85E1A87ED4926A48A877BFEA09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36CC5-B409-4707-BB5F-CCADBFF85C92}"/>
      </w:docPartPr>
      <w:docPartBody>
        <w:p w:rsidR="002F51A1" w:rsidRDefault="005F3466">
          <w:pPr>
            <w:pStyle w:val="92C85E1A87ED4926A48A877BFEA09C5C"/>
          </w:pPr>
          <w:r>
            <w:t>years of experience in the field of</w:t>
          </w:r>
        </w:p>
      </w:docPartBody>
    </w:docPart>
    <w:docPart>
      <w:docPartPr>
        <w:name w:val="05EF4D272B114A20AF8B092D21CF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EFD29-6D6D-4855-A483-3DA5536A8DAE}"/>
      </w:docPartPr>
      <w:docPartBody>
        <w:p w:rsidR="002F51A1" w:rsidRDefault="005F3466">
          <w:pPr>
            <w:pStyle w:val="05EF4D272B114A20AF8B092D21CF438D"/>
          </w:pPr>
          <w:r>
            <w:t>My resume shows that I have been consistently rewarded for hard work with promotions and increased responsibilities. These rewards are a direct result of my expertise in</w:t>
          </w:r>
        </w:p>
      </w:docPartBody>
    </w:docPart>
    <w:docPart>
      <w:docPartPr>
        <w:name w:val="445AFE08E8C5489497F5F22FE2DD3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3E18-42BE-4864-A944-A11BBA2959ED}"/>
      </w:docPartPr>
      <w:docPartBody>
        <w:p w:rsidR="002F51A1" w:rsidRDefault="005F3466">
          <w:pPr>
            <w:pStyle w:val="445AFE08E8C5489497F5F22FE2DD36A7"/>
          </w:pPr>
          <w:r>
            <w:t>my commitment to personal and professional excellence, and my excellent written and oral communication skills.</w:t>
          </w:r>
        </w:p>
      </w:docPartBody>
    </w:docPart>
    <w:docPart>
      <w:docPartPr>
        <w:name w:val="47F2C224CB9B4080A6787D7970970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BD8D1-D5DE-45C3-9BC9-0630CDA71920}"/>
      </w:docPartPr>
      <w:docPartBody>
        <w:p w:rsidR="002F51A1" w:rsidRDefault="005F3466">
          <w:pPr>
            <w:pStyle w:val="47F2C224CB9B4080A6787D7970970C2F"/>
          </w:pPr>
          <w:r>
            <w:t>If you have questions, or if you want to schedule an interview, please contact me at</w:t>
          </w:r>
        </w:p>
      </w:docPartBody>
    </w:docPart>
    <w:docPart>
      <w:docPartPr>
        <w:name w:val="7853D2FC27BF448591771F10A903B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15756-678D-403F-A66F-AD41C8A32C9D}"/>
      </w:docPartPr>
      <w:docPartBody>
        <w:p w:rsidR="002F51A1" w:rsidRDefault="005F3466">
          <w:pPr>
            <w:pStyle w:val="7853D2FC27BF448591771F10A903B0E7"/>
          </w:pPr>
          <w:r>
            <w:t>I look forward to meeting you to further discuss employment opportunities with</w:t>
          </w:r>
        </w:p>
      </w:docPartBody>
    </w:docPart>
    <w:docPart>
      <w:docPartPr>
        <w:name w:val="484FCF2053314653B3A5B371BA6D7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102A-F716-4426-89AB-80C44AD594E5}"/>
      </w:docPartPr>
      <w:docPartBody>
        <w:p w:rsidR="002F51A1" w:rsidRDefault="005F3466">
          <w:pPr>
            <w:pStyle w:val="484FCF2053314653B3A5B371BA6D7CA3"/>
          </w:pPr>
          <w:r>
            <w:t>Sincerely</w:t>
          </w:r>
        </w:p>
      </w:docPartBody>
    </w:docPart>
    <w:docPart>
      <w:docPartPr>
        <w:name w:val="7C37F163D3C64ECD91E01CA7C20F0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171D-548F-4C73-81D8-3CB77D8BDB62}"/>
      </w:docPartPr>
      <w:docPartBody>
        <w:p w:rsidR="002F51A1" w:rsidRDefault="005F3466">
          <w:pPr>
            <w:pStyle w:val="7C37F163D3C64ECD91E01CA7C20F0B21"/>
          </w:pPr>
          <w:r w:rsidRPr="007F4BFC">
            <w:rPr>
              <w:rStyle w:val="SignatureChar"/>
            </w:rPr>
            <w:t>Your Name</w:t>
          </w:r>
        </w:p>
      </w:docPartBody>
    </w:docPart>
    <w:docPart>
      <w:docPartPr>
        <w:name w:val="5DD32A9B295740E2A951CFEBA2C7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C9135-2A3D-4315-8011-C04D4D488136}"/>
      </w:docPartPr>
      <w:docPartBody>
        <w:p w:rsidR="002F51A1" w:rsidRDefault="005F3466">
          <w:pPr>
            <w:pStyle w:val="5DD32A9B295740E2A951CFEBA2C78095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66"/>
    <w:rsid w:val="002F51A1"/>
    <w:rsid w:val="005F3466"/>
    <w:rsid w:val="00D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264" w:lineRule="auto"/>
    </w:pPr>
    <w:rPr>
      <w:rFonts w:eastAsiaTheme="majorEastAsia" w:cstheme="majorBidi"/>
      <w:b/>
      <w:color w:val="1F3864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eastAsiaTheme="majorEastAsia" w:cstheme="majorBidi"/>
      <w:b/>
      <w:color w:val="1F3864" w:themeColor="accent5" w:themeShade="80"/>
      <w:sz w:val="32"/>
      <w:szCs w:val="56"/>
    </w:rPr>
  </w:style>
  <w:style w:type="paragraph" w:customStyle="1" w:styleId="02708D38E0C043128447986D77B92F98">
    <w:name w:val="02708D38E0C043128447986D77B92F98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color w:val="000000" w:themeColor="text1"/>
    </w:rPr>
  </w:style>
  <w:style w:type="paragraph" w:customStyle="1" w:styleId="AD0D07C1CFC74D4F9D8F6250B92E9C12">
    <w:name w:val="AD0D07C1CFC74D4F9D8F6250B92E9C12"/>
  </w:style>
  <w:style w:type="paragraph" w:customStyle="1" w:styleId="B26BDD0B1D834E3F9390DDC2E81E7E06">
    <w:name w:val="B26BDD0B1D834E3F9390DDC2E81E7E06"/>
  </w:style>
  <w:style w:type="paragraph" w:customStyle="1" w:styleId="0E086D639931413B8AAC68608620C1CA">
    <w:name w:val="0E086D639931413B8AAC68608620C1CA"/>
  </w:style>
  <w:style w:type="paragraph" w:customStyle="1" w:styleId="9A88F387B5C54EB1991A4001D5CC9484">
    <w:name w:val="9A88F387B5C54EB1991A4001D5CC9484"/>
  </w:style>
  <w:style w:type="paragraph" w:customStyle="1" w:styleId="CECC3ADBC0394D99AB021403E8526D3C">
    <w:name w:val="CECC3ADBC0394D99AB021403E8526D3C"/>
  </w:style>
  <w:style w:type="paragraph" w:customStyle="1" w:styleId="1B9DC236A43F44A1BFCBCC38484D7CAA">
    <w:name w:val="1B9DC236A43F44A1BFCBCC38484D7CAA"/>
  </w:style>
  <w:style w:type="paragraph" w:customStyle="1" w:styleId="E946A38B15754C8E841A2F5DD2864AE0">
    <w:name w:val="E946A38B15754C8E841A2F5DD2864AE0"/>
  </w:style>
  <w:style w:type="paragraph" w:customStyle="1" w:styleId="DD2B4297691747A0955C9B57F0EEEBAE">
    <w:name w:val="DD2B4297691747A0955C9B57F0EEEBAE"/>
  </w:style>
  <w:style w:type="paragraph" w:customStyle="1" w:styleId="01868FD641A54C00BD32E7CD68DBC89B">
    <w:name w:val="01868FD641A54C00BD32E7CD68DBC89B"/>
  </w:style>
  <w:style w:type="paragraph" w:customStyle="1" w:styleId="486209BB039E46BF9D7DFA99E7A8A459">
    <w:name w:val="486209BB039E46BF9D7DFA99E7A8A459"/>
  </w:style>
  <w:style w:type="paragraph" w:customStyle="1" w:styleId="A254CBE727AC4BC4A57A906BAA7AFAB5">
    <w:name w:val="A254CBE727AC4BC4A57A906BAA7AFAB5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CAED49C22F8B42BF856972148828D6D6">
    <w:name w:val="CAED49C22F8B42BF856972148828D6D6"/>
  </w:style>
  <w:style w:type="paragraph" w:customStyle="1" w:styleId="C52C45F9EC474675948800A00F6F54EB">
    <w:name w:val="C52C45F9EC474675948800A00F6F54EB"/>
  </w:style>
  <w:style w:type="paragraph" w:customStyle="1" w:styleId="7B94EDB51CAC42AE891AF5E7C397435E">
    <w:name w:val="7B94EDB51CAC42AE891AF5E7C397435E"/>
  </w:style>
  <w:style w:type="paragraph" w:customStyle="1" w:styleId="3754AA8D0A874BC8A5561900B7C76DD6">
    <w:name w:val="3754AA8D0A874BC8A5561900B7C76DD6"/>
  </w:style>
  <w:style w:type="paragraph" w:customStyle="1" w:styleId="9F938EA215E2422D88120B2ED70458F3">
    <w:name w:val="9F938EA215E2422D88120B2ED70458F3"/>
  </w:style>
  <w:style w:type="paragraph" w:customStyle="1" w:styleId="B844C6A41CAF4438A099D4A8F1018660">
    <w:name w:val="B844C6A41CAF4438A099D4A8F1018660"/>
  </w:style>
  <w:style w:type="paragraph" w:customStyle="1" w:styleId="890A553E411B4E2297C9EBCDE1565D31">
    <w:name w:val="890A553E411B4E2297C9EBCDE1565D31"/>
  </w:style>
  <w:style w:type="paragraph" w:customStyle="1" w:styleId="B71E7D3ED8824B629427FEB29158505B">
    <w:name w:val="B71E7D3ED8824B629427FEB29158505B"/>
  </w:style>
  <w:style w:type="paragraph" w:customStyle="1" w:styleId="EB343E85BC4B4D7CBFE83FD916E3C274">
    <w:name w:val="EB343E85BC4B4D7CBFE83FD916E3C274"/>
  </w:style>
  <w:style w:type="paragraph" w:customStyle="1" w:styleId="4D18D90B2DD2416BA23A9306C3B86DEF">
    <w:name w:val="4D18D90B2DD2416BA23A9306C3B86DEF"/>
  </w:style>
  <w:style w:type="paragraph" w:customStyle="1" w:styleId="54BBA88202274FBE9C39937A9B80AD25">
    <w:name w:val="54BBA88202274FBE9C39937A9B80AD25"/>
  </w:style>
  <w:style w:type="paragraph" w:customStyle="1" w:styleId="92C85E1A87ED4926A48A877BFEA09C5C">
    <w:name w:val="92C85E1A87ED4926A48A877BFEA09C5C"/>
  </w:style>
  <w:style w:type="paragraph" w:customStyle="1" w:styleId="DFEF0A085CFE4DCA8CAE9DC6CAA25932">
    <w:name w:val="DFEF0A085CFE4DCA8CAE9DC6CAA25932"/>
  </w:style>
  <w:style w:type="paragraph" w:customStyle="1" w:styleId="05EF4D272B114A20AF8B092D21CF438D">
    <w:name w:val="05EF4D272B114A20AF8B092D21CF438D"/>
  </w:style>
  <w:style w:type="paragraph" w:customStyle="1" w:styleId="59348AFEB77E4F5A814029201D428601">
    <w:name w:val="59348AFEB77E4F5A814029201D428601"/>
  </w:style>
  <w:style w:type="paragraph" w:customStyle="1" w:styleId="445AFE08E8C5489497F5F22FE2DD36A7">
    <w:name w:val="445AFE08E8C5489497F5F22FE2DD36A7"/>
  </w:style>
  <w:style w:type="paragraph" w:customStyle="1" w:styleId="47F2C224CB9B4080A6787D7970970C2F">
    <w:name w:val="47F2C224CB9B4080A6787D7970970C2F"/>
  </w:style>
  <w:style w:type="paragraph" w:customStyle="1" w:styleId="AAEC1D22D99548628E7DD11CE603004B">
    <w:name w:val="AAEC1D22D99548628E7DD11CE603004B"/>
  </w:style>
  <w:style w:type="paragraph" w:customStyle="1" w:styleId="7853D2FC27BF448591771F10A903B0E7">
    <w:name w:val="7853D2FC27BF448591771F10A903B0E7"/>
  </w:style>
  <w:style w:type="paragraph" w:customStyle="1" w:styleId="A0506987116542408B363B7482DA2B1C">
    <w:name w:val="A0506987116542408B363B7482DA2B1C"/>
  </w:style>
  <w:style w:type="paragraph" w:customStyle="1" w:styleId="484FCF2053314653B3A5B371BA6D7CA3">
    <w:name w:val="484FCF2053314653B3A5B371BA6D7CA3"/>
  </w:style>
  <w:style w:type="paragraph" w:styleId="Signature">
    <w:name w:val="Signature"/>
    <w:basedOn w:val="Normal"/>
    <w:link w:val="SignatureChar"/>
    <w:uiPriority w:val="8"/>
    <w:qFormat/>
    <w:pPr>
      <w:spacing w:after="0" w:line="240" w:lineRule="auto"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rFonts w:eastAsiaTheme="minorHAnsi"/>
      <w:b/>
    </w:rPr>
  </w:style>
  <w:style w:type="paragraph" w:customStyle="1" w:styleId="7C37F163D3C64ECD91E01CA7C20F0B21">
    <w:name w:val="7C37F163D3C64ECD91E01CA7C20F0B21"/>
  </w:style>
  <w:style w:type="paragraph" w:customStyle="1" w:styleId="5DD32A9B295740E2A951CFEBA2C78095">
    <w:name w:val="5DD32A9B295740E2A951CFEBA2C78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functional resume</Template>
  <TotalTime>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Next Step Systems</dc:subject>
  <dc:creator>Aj Nemeth</dc:creator>
  <cp:keywords>Sandor Nemeth</cp:keywords>
  <dc:description>10/12/2018</dc:description>
  <cp:lastModifiedBy>Aj Nemeth</cp:lastModifiedBy>
  <cp:revision>4</cp:revision>
  <dcterms:created xsi:type="dcterms:W3CDTF">2018-10-12T16:56:00Z</dcterms:created>
  <dcterms:modified xsi:type="dcterms:W3CDTF">2018-10-12T17:11:00Z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